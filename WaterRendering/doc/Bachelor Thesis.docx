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9" w:type="pct"/>
        <w:tblLook w:val="04A0" w:firstRow="1" w:lastRow="0" w:firstColumn="1" w:lastColumn="0" w:noHBand="0" w:noVBand="1"/>
      </w:tblPr>
      <w:tblGrid>
        <w:gridCol w:w="4360"/>
        <w:gridCol w:w="104"/>
        <w:gridCol w:w="4257"/>
        <w:gridCol w:w="207"/>
      </w:tblGrid>
      <w:tr w:rsidR="00DD1CC5" w:rsidRPr="00F05B69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:rsidR="00BC066D" w:rsidRPr="00F05B69" w:rsidRDefault="00892829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Katedra informatiky a kvantitativních metod</w:t>
            </w:r>
          </w:p>
        </w:tc>
      </w:tr>
      <w:tr w:rsidR="00DD1CC5" w:rsidRPr="00F05B69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DD1CC5" w:rsidRPr="00CA7CD5" w:rsidRDefault="00892829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Realistické zobrazení vodních jevů</w:t>
            </w:r>
          </w:p>
          <w:p w:rsidR="00DD1CC5" w:rsidRPr="00F05B69" w:rsidRDefault="00892829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E52F90">
              <w:t xml:space="preserve"> Jan Tobola</w:t>
            </w:r>
          </w:p>
          <w:p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E52F90">
              <w:t xml:space="preserve"> Aplikovaná informatika</w:t>
            </w:r>
          </w:p>
        </w:tc>
      </w:tr>
      <w:tr w:rsidR="00DD1CC5" w:rsidRPr="00F05B69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:rsidR="004366F7" w:rsidRDefault="00DD1CC5" w:rsidP="00B24B32">
            <w:r w:rsidRPr="00F05B69">
              <w:t xml:space="preserve">Vedoucí práce: </w:t>
            </w:r>
            <w:r w:rsidR="00E52F90">
              <w:t>Mgr. Jan Vaněk, Ph.D.</w:t>
            </w:r>
          </w:p>
          <w:p w:rsidR="004366F7" w:rsidRPr="00F05B69" w:rsidRDefault="004366F7" w:rsidP="00DD1CC5"/>
          <w:p w:rsidR="00DD1CC5" w:rsidRPr="00F05B69" w:rsidRDefault="00DD1CC5" w:rsidP="00DD1CC5">
            <w:pPr>
              <w:pStyle w:val="Bezmezer"/>
            </w:pPr>
          </w:p>
        </w:tc>
      </w:tr>
      <w:tr w:rsidR="00DD1CC5" w:rsidRPr="00F05B69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DD1CC5" w:rsidRPr="00F05B69" w:rsidRDefault="00E7724C" w:rsidP="004366F7">
            <w:pPr>
              <w:jc w:val="right"/>
            </w:pPr>
            <w:r>
              <w:t>květen 2014</w:t>
            </w:r>
          </w:p>
        </w:tc>
      </w:tr>
      <w:tr w:rsidR="00DD1CC5" w:rsidRPr="00F05B69" w:rsidTr="0004216A">
        <w:trPr>
          <w:trHeight w:val="1280"/>
        </w:trPr>
        <w:tc>
          <w:tcPr>
            <w:tcW w:w="5000" w:type="pct"/>
            <w:gridSpan w:val="4"/>
          </w:tcPr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6E20C2" w:rsidRDefault="006E20C2" w:rsidP="00E30302"/>
          <w:p w:rsidR="004366F7" w:rsidRDefault="004366F7" w:rsidP="00E30302"/>
          <w:p w:rsidR="00DD1CC5" w:rsidRPr="00F05B69" w:rsidRDefault="00DD1CC5" w:rsidP="00E30302">
            <w:r w:rsidRPr="00F05B69">
              <w:t>Prohlášení:</w:t>
            </w:r>
          </w:p>
          <w:p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C54340">
              <w:t>bakalářskou</w:t>
            </w:r>
            <w:r w:rsidR="004820CF">
              <w:t xml:space="preserve"> </w:t>
            </w:r>
            <w:r w:rsidRPr="00F05B69">
              <w:t xml:space="preserve">práci </w:t>
            </w:r>
            <w:r w:rsidR="00C54340">
              <w:t>zpracoval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6972E6">
              <w:rPr>
                <w:noProof/>
              </w:rPr>
              <w:t>3.5.2014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:rsidR="00DD1CC5" w:rsidRPr="00F05B69" w:rsidRDefault="00E7724C" w:rsidP="00DD1CC5">
            <w:pPr>
              <w:jc w:val="center"/>
            </w:pPr>
            <w:r>
              <w:t>Jan Tobola</w:t>
            </w:r>
          </w:p>
        </w:tc>
      </w:tr>
      <w:tr w:rsidR="00DD1CC5" w:rsidRPr="00F05B69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DD1CC5" w:rsidRPr="00F05B69" w:rsidRDefault="00DD1CC5" w:rsidP="005640CC">
            <w:r w:rsidRPr="00F05B69">
              <w:t>Poděkování:</w:t>
            </w:r>
          </w:p>
          <w:p w:rsidR="00DD1CC5" w:rsidRPr="00F05B69" w:rsidRDefault="00DD1CC5" w:rsidP="00C54340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:rsidR="00D122B2" w:rsidRDefault="00D122B2" w:rsidP="00F90072">
      <w:pPr>
        <w:sectPr w:rsidR="00D122B2" w:rsidSect="00FC3E01">
          <w:footerReference w:type="default" r:id="rId9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240C6E" w:rsidRDefault="00240C6E" w:rsidP="00FC3E01">
      <w:pPr>
        <w:pStyle w:val="NadpisX"/>
      </w:pPr>
      <w:r>
        <w:lastRenderedPageBreak/>
        <w:t>Anotace</w:t>
      </w:r>
    </w:p>
    <w:p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:rsidR="004820CF" w:rsidRDefault="004820CF" w:rsidP="00FC3E01">
      <w:pPr>
        <w:pStyle w:val="NadpisX"/>
        <w:rPr>
          <w:lang w:val="en-US"/>
        </w:rPr>
      </w:pPr>
    </w:p>
    <w:p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:rsidR="006E20C2" w:rsidRPr="006E20C2" w:rsidRDefault="006E20C2" w:rsidP="006E20C2">
      <w:pPr>
        <w:rPr>
          <w:lang w:val="en-US"/>
        </w:rPr>
      </w:pPr>
    </w:p>
    <w:p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r w:rsidR="006972E6">
        <w:rPr>
          <w:sz w:val="28"/>
          <w:lang w:val="en-US"/>
        </w:rPr>
        <w:t>Realistic Water Rendering</w:t>
      </w:r>
      <w:bookmarkStart w:id="2" w:name="_GoBack"/>
      <w:bookmarkEnd w:id="2"/>
    </w:p>
    <w:p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4366F7" w:rsidRPr="004366F7" w:rsidRDefault="00F60236" w:rsidP="004820CF">
      <w:pPr>
        <w:rPr>
          <w:lang w:val="en-US"/>
        </w:rPr>
      </w:pPr>
      <w:r>
        <w:rPr>
          <w:lang w:val="en-US"/>
        </w:rPr>
        <w:t xml:space="preserve">Anotace v anglickém jazyce. </w:t>
      </w:r>
      <w:r w:rsidR="00262A7A">
        <w:rPr>
          <w:lang w:val="en-US"/>
        </w:rPr>
        <w:t xml:space="preserve">Délka minimálně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>a m</w:t>
      </w:r>
      <w:r>
        <w:rPr>
          <w:lang w:val="en-US"/>
        </w:rPr>
        <w:t>aximálně 200 slov.</w:t>
      </w:r>
    </w:p>
    <w:p w:rsidR="00240C6E" w:rsidRDefault="00240C6E" w:rsidP="00B818FA">
      <w:pPr>
        <w:spacing w:after="200"/>
        <w:ind w:firstLine="567"/>
      </w:pPr>
    </w:p>
    <w:p w:rsidR="00240C6E" w:rsidRDefault="00240C6E" w:rsidP="00240C6E">
      <w:pPr>
        <w:spacing w:after="200" w:line="276" w:lineRule="auto"/>
      </w:pPr>
      <w:r>
        <w:br w:type="page"/>
      </w:r>
    </w:p>
    <w:p w:rsidR="00B85C56" w:rsidRPr="00B85C56" w:rsidRDefault="00077F62" w:rsidP="00FC3E01">
      <w:pPr>
        <w:pStyle w:val="NadpisX"/>
      </w:pPr>
      <w:r>
        <w:lastRenderedPageBreak/>
        <w:t>Obsah</w:t>
      </w:r>
    </w:p>
    <w:p w:rsidR="00FD6E7D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348517251" w:history="1">
        <w:r w:rsidR="00FD6E7D" w:rsidRPr="00A71D39">
          <w:rPr>
            <w:rStyle w:val="Hypertextovodkaz"/>
            <w:noProof/>
          </w:rPr>
          <w:t>1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Úvod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_Toc348517251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1</w:t>
        </w:r>
        <w:r w:rsidR="00FD6E7D">
          <w:rPr>
            <w:noProof/>
            <w:webHidden/>
          </w:rPr>
          <w:fldChar w:fldCharType="end"/>
        </w:r>
      </w:hyperlink>
    </w:p>
    <w:p w:rsidR="00FD6E7D" w:rsidRDefault="00FE74B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2" w:history="1">
        <w:r w:rsidR="00FD6E7D" w:rsidRPr="00A71D39">
          <w:rPr>
            <w:rStyle w:val="Hypertextovodkaz"/>
            <w:noProof/>
          </w:rPr>
          <w:t>2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Cíl práce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_Toc348517252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FD6E7D" w:rsidRDefault="00FE74B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3" w:history="1">
        <w:r w:rsidR="00FD6E7D" w:rsidRPr="00A71D39">
          <w:rPr>
            <w:rStyle w:val="Hypertextovodkaz"/>
            <w:noProof/>
          </w:rPr>
          <w:t>3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Metodika zpracování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_Toc348517253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FD6E7D" w:rsidRDefault="00FE74B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4" w:history="1">
        <w:r w:rsidR="00FD6E7D" w:rsidRPr="00A71D39">
          <w:rPr>
            <w:rStyle w:val="Hypertextovodkaz"/>
            <w:noProof/>
          </w:rPr>
          <w:t>4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Kapitola - Vlastní text práce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_Toc348517254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FD6E7D" w:rsidRDefault="00FE74B0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5" w:history="1">
        <w:r w:rsidR="00FD6E7D" w:rsidRPr="00A71D39">
          <w:rPr>
            <w:rStyle w:val="Hypertextovodkaz"/>
            <w:noProof/>
          </w:rPr>
          <w:t>4.1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Podkapitola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FD6E7D" w:rsidRDefault="00FE74B0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6" w:history="1">
        <w:r w:rsidR="00FD6E7D" w:rsidRPr="00A71D39">
          <w:rPr>
            <w:rStyle w:val="Hypertextovodkaz"/>
            <w:noProof/>
          </w:rPr>
          <w:t>4.1.1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Podřazená podkapitola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_Toc348517256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FD6E7D" w:rsidRDefault="00FE74B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7" w:history="1">
        <w:r w:rsidR="00FD6E7D" w:rsidRPr="00A71D39">
          <w:rPr>
            <w:rStyle w:val="Hypertextovodkaz"/>
            <w:noProof/>
          </w:rPr>
          <w:t>5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Shrnutí výsledků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_Toc348517257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FD6E7D" w:rsidRDefault="00FE74B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8" w:history="1">
        <w:r w:rsidR="00FD6E7D" w:rsidRPr="00A71D39">
          <w:rPr>
            <w:rStyle w:val="Hypertextovodkaz"/>
            <w:noProof/>
          </w:rPr>
          <w:t>6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Závěry a doporučení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FD6E7D" w:rsidRDefault="00FE74B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9" w:history="1">
        <w:r w:rsidR="00FD6E7D" w:rsidRPr="00A71D39">
          <w:rPr>
            <w:rStyle w:val="Hypertextovodkaz"/>
            <w:noProof/>
          </w:rPr>
          <w:t>7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Seznam použité literatury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_Toc348517259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FD6E7D" w:rsidRDefault="00FE74B0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60" w:history="1">
        <w:r w:rsidR="00FD6E7D" w:rsidRPr="00A71D39">
          <w:rPr>
            <w:rStyle w:val="Hypertextovodkaz"/>
            <w:noProof/>
          </w:rPr>
          <w:t>8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Přílohy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_Toc348517260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B85C56" w:rsidRDefault="00E03E48" w:rsidP="00B85C56">
      <w:r>
        <w:fldChar w:fldCharType="end"/>
      </w:r>
    </w:p>
    <w:p w:rsidR="00DD6E36" w:rsidRDefault="00DD6E36">
      <w:pPr>
        <w:spacing w:after="200" w:line="276" w:lineRule="auto"/>
      </w:pPr>
      <w:r>
        <w:br w:type="page"/>
      </w:r>
    </w:p>
    <w:p w:rsidR="00DD6E36" w:rsidRDefault="00DD6E36" w:rsidP="007246C1">
      <w:pPr>
        <w:pStyle w:val="NadpisX"/>
      </w:pPr>
      <w:r>
        <w:lastRenderedPageBreak/>
        <w:t>Seznam obrázků</w:t>
      </w:r>
    </w:p>
    <w:p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E45882" w:rsidRPr="00E45882" w:rsidRDefault="00E45882" w:rsidP="00E45882">
      <w:r>
        <w:fldChar w:fldCharType="end"/>
      </w:r>
    </w:p>
    <w:p w:rsidR="00223D03" w:rsidRDefault="00223D03" w:rsidP="007246C1">
      <w:pPr>
        <w:pStyle w:val="NadpisX"/>
      </w:pPr>
      <w:r>
        <w:t>Seznam tabulek</w:t>
      </w:r>
    </w:p>
    <w:p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B43D6F">
          <w:rPr>
            <w:noProof/>
            <w:webHidden/>
          </w:rPr>
          <w:t>2</w:t>
        </w:r>
        <w:r w:rsidR="00FD6E7D">
          <w:rPr>
            <w:noProof/>
            <w:webHidden/>
          </w:rPr>
          <w:fldChar w:fldCharType="end"/>
        </w:r>
      </w:hyperlink>
    </w:p>
    <w:p w:rsidR="00223D03" w:rsidRPr="00223D03" w:rsidRDefault="00E03E48">
      <w:r>
        <w:fldChar w:fldCharType="end"/>
      </w:r>
    </w:p>
    <w:p w:rsidR="00096FD8" w:rsidRDefault="00096FD8" w:rsidP="00B85C56"/>
    <w:p w:rsidR="00096FD8" w:rsidRDefault="00096FD8" w:rsidP="00B85C56"/>
    <w:p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:rsidR="00BD3FFA" w:rsidRDefault="00BD3FFA" w:rsidP="0016335D">
      <w:pPr>
        <w:pStyle w:val="Nadpis1"/>
        <w:sectPr w:rsidR="00BD3FFA" w:rsidSect="00DD1CC5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4366F7" w:rsidRDefault="0016335D" w:rsidP="0016335D">
      <w:pPr>
        <w:pStyle w:val="Nadpis1"/>
      </w:pPr>
      <w:bookmarkStart w:id="3" w:name="_Toc348517251"/>
      <w:r>
        <w:lastRenderedPageBreak/>
        <w:t>Úvod</w:t>
      </w:r>
      <w:bookmarkEnd w:id="0"/>
      <w:bookmarkEnd w:id="1"/>
      <w:bookmarkEnd w:id="3"/>
    </w:p>
    <w:p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:rsidR="00995861" w:rsidRDefault="00995861" w:rsidP="0016335D">
      <w:pPr>
        <w:pStyle w:val="Nadpis1"/>
      </w:pPr>
      <w:bookmarkStart w:id="4" w:name="_Toc348517252"/>
      <w:r>
        <w:lastRenderedPageBreak/>
        <w:t>Cíl práce</w:t>
      </w:r>
      <w:bookmarkEnd w:id="4"/>
    </w:p>
    <w:p w:rsidR="00995861" w:rsidRDefault="00995861" w:rsidP="00995861">
      <w:pPr>
        <w:pStyle w:val="Default"/>
      </w:pPr>
    </w:p>
    <w:p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:rsidR="00995861" w:rsidRPr="00995861" w:rsidRDefault="00995861" w:rsidP="00995861"/>
    <w:p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:rsidR="00995861" w:rsidRDefault="00995861" w:rsidP="0016335D">
      <w:pPr>
        <w:pStyle w:val="Nadpis1"/>
      </w:pPr>
      <w:bookmarkStart w:id="5" w:name="_Toc348517253"/>
      <w:r>
        <w:lastRenderedPageBreak/>
        <w:t>Metodika zpracování</w:t>
      </w:r>
      <w:bookmarkEnd w:id="5"/>
    </w:p>
    <w:p w:rsidR="00995861" w:rsidRDefault="00995861" w:rsidP="00995861">
      <w:pPr>
        <w:pStyle w:val="Default"/>
      </w:pPr>
    </w:p>
    <w:p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:rsidR="00995861" w:rsidRPr="00995861" w:rsidRDefault="00995861" w:rsidP="00995861"/>
    <w:p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:rsidR="004366F7" w:rsidRDefault="004B556C" w:rsidP="0016335D">
      <w:pPr>
        <w:pStyle w:val="Nadpis1"/>
      </w:pPr>
      <w:bookmarkStart w:id="6" w:name="_Toc348517254"/>
      <w:r>
        <w:lastRenderedPageBreak/>
        <w:t xml:space="preserve">Kapitola - </w:t>
      </w:r>
      <w:r w:rsidR="004366F7">
        <w:t>Vlastní text práce</w:t>
      </w:r>
      <w:bookmarkEnd w:id="6"/>
    </w:p>
    <w:p w:rsidR="00FD6E7D" w:rsidRDefault="00CC26AC" w:rsidP="00CC26AC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Vlastní</w:t>
      </w:r>
      <w:r w:rsidR="002743E7">
        <w:rPr>
          <w:rFonts w:eastAsia="ComeniaSerif"/>
          <w:lang w:bidi="ar-SA"/>
        </w:rPr>
        <w:t xml:space="preserve"> </w:t>
      </w:r>
      <w:r w:rsidR="002743E7">
        <w:rPr>
          <w:rFonts w:eastAsia="ComeniaSerif" w:hint="eastAsia"/>
          <w:lang w:bidi="ar-SA"/>
        </w:rPr>
        <w:t>ř</w:t>
      </w:r>
      <w:r w:rsidR="002743E7">
        <w:rPr>
          <w:rFonts w:eastAsia="ComeniaSerif"/>
          <w:lang w:bidi="ar-SA"/>
        </w:rPr>
        <w:t>e</w:t>
      </w:r>
      <w:r w:rsidR="002743E7">
        <w:rPr>
          <w:rFonts w:eastAsia="ComeniaSerif" w:hint="eastAsia"/>
          <w:lang w:bidi="ar-SA"/>
        </w:rPr>
        <w:t>š</w:t>
      </w:r>
      <w:r>
        <w:rPr>
          <w:rFonts w:eastAsia="ComeniaSerif"/>
          <w:lang w:bidi="ar-SA"/>
        </w:rPr>
        <w:t>ení dokládá</w:t>
      </w:r>
      <w:r w:rsidR="002743E7">
        <w:rPr>
          <w:rFonts w:eastAsia="ComeniaSerif"/>
          <w:lang w:bidi="ar-SA"/>
        </w:rPr>
        <w:t xml:space="preserve"> student zpravidla v n</w:t>
      </w:r>
      <w:r w:rsidR="002743E7">
        <w:rPr>
          <w:rFonts w:eastAsia="ComeniaSerif" w:hint="eastAsia"/>
          <w:lang w:bidi="ar-SA"/>
        </w:rPr>
        <w:t>ě</w:t>
      </w:r>
      <w:r>
        <w:rPr>
          <w:rFonts w:eastAsia="ComeniaSerif"/>
          <w:lang w:bidi="ar-SA"/>
        </w:rPr>
        <w:t>kolika kapitolá</w:t>
      </w:r>
      <w:r w:rsidR="002743E7">
        <w:rPr>
          <w:rFonts w:eastAsia="ComeniaSerif"/>
          <w:lang w:bidi="ar-SA"/>
        </w:rPr>
        <w:t>ch.</w:t>
      </w:r>
      <w:r w:rsidR="00E45882">
        <w:rPr>
          <w:rFonts w:eastAsia="ComeniaSerif"/>
          <w:lang w:bidi="ar-SA"/>
        </w:rPr>
        <w:t xml:space="preserve"> </w:t>
      </w:r>
      <w:r w:rsidR="002743E7">
        <w:rPr>
          <w:rFonts w:eastAsia="ComeniaSerif"/>
          <w:lang w:bidi="ar-SA"/>
        </w:rPr>
        <w:t>Podle charakteru</w:t>
      </w:r>
      <w:r>
        <w:rPr>
          <w:rFonts w:eastAsia="ComeniaSerif"/>
          <w:lang w:bidi="ar-SA"/>
        </w:rPr>
        <w:t xml:space="preserve"> prá</w:t>
      </w:r>
      <w:r w:rsidR="002743E7">
        <w:rPr>
          <w:rFonts w:eastAsia="ComeniaSerif"/>
          <w:lang w:bidi="ar-SA"/>
        </w:rPr>
        <w:t>ce mus</w:t>
      </w:r>
      <w:r>
        <w:rPr>
          <w:rFonts w:eastAsia="ComeniaSerif"/>
          <w:lang w:bidi="ar-SA"/>
        </w:rPr>
        <w:t>í student uvá</w:t>
      </w:r>
      <w:r w:rsidR="002743E7">
        <w:rPr>
          <w:rFonts w:eastAsia="ComeniaSerif" w:hint="eastAsia"/>
          <w:lang w:bidi="ar-SA"/>
        </w:rPr>
        <w:t>ž</w:t>
      </w:r>
      <w:r>
        <w:rPr>
          <w:rFonts w:eastAsia="ComeniaSerif"/>
          <w:lang w:bidi="ar-SA"/>
        </w:rPr>
        <w:t>it, zda informace netextové</w:t>
      </w:r>
      <w:r w:rsidR="002743E7">
        <w:rPr>
          <w:rFonts w:eastAsia="ComeniaSerif"/>
          <w:lang w:bidi="ar-SA"/>
        </w:rPr>
        <w:t xml:space="preserve"> povahy (data, tabulky,</w:t>
      </w:r>
      <w:r>
        <w:rPr>
          <w:rFonts w:eastAsia="ComeniaSerif"/>
          <w:lang w:bidi="ar-SA"/>
        </w:rPr>
        <w:t xml:space="preserve"> </w:t>
      </w:r>
      <w:r w:rsidR="002743E7">
        <w:rPr>
          <w:rFonts w:eastAsia="ComeniaSerif"/>
          <w:lang w:bidi="ar-SA"/>
        </w:rPr>
        <w:t>obr</w:t>
      </w:r>
      <w:r>
        <w:rPr>
          <w:rFonts w:eastAsia="ComeniaSerif"/>
          <w:lang w:bidi="ar-SA"/>
        </w:rPr>
        <w:t>ázky atd.) bude uvá</w:t>
      </w:r>
      <w:r w:rsidR="002743E7">
        <w:rPr>
          <w:rFonts w:eastAsia="ComeniaSerif"/>
          <w:lang w:bidi="ar-SA"/>
        </w:rPr>
        <w:t>d</w:t>
      </w:r>
      <w:r w:rsidR="002743E7">
        <w:rPr>
          <w:rFonts w:eastAsia="ComeniaSerif" w:hint="eastAsia"/>
          <w:lang w:bidi="ar-SA"/>
        </w:rPr>
        <w:t>ě</w:t>
      </w:r>
      <w:r w:rsidR="002743E7">
        <w:rPr>
          <w:rFonts w:eastAsia="ComeniaSerif"/>
          <w:lang w:bidi="ar-SA"/>
        </w:rPr>
        <w:t>t p</w:t>
      </w:r>
      <w:r w:rsidR="002743E7">
        <w:rPr>
          <w:rFonts w:eastAsia="ComeniaSerif" w:hint="eastAsia"/>
          <w:lang w:bidi="ar-SA"/>
        </w:rPr>
        <w:t>ř</w:t>
      </w:r>
      <w:r>
        <w:rPr>
          <w:rFonts w:eastAsia="ComeniaSerif"/>
          <w:lang w:bidi="ar-SA"/>
        </w:rPr>
        <w:t>í</w:t>
      </w:r>
      <w:r w:rsidR="002743E7">
        <w:rPr>
          <w:rFonts w:eastAsia="ComeniaSerif"/>
          <w:lang w:bidi="ar-SA"/>
        </w:rPr>
        <w:t>mo v textu, nebo je za</w:t>
      </w:r>
      <w:r w:rsidR="002743E7">
        <w:rPr>
          <w:rFonts w:eastAsia="ComeniaSerif" w:hint="eastAsia"/>
          <w:lang w:bidi="ar-SA"/>
        </w:rPr>
        <w:t>ř</w:t>
      </w:r>
      <w:r>
        <w:rPr>
          <w:rFonts w:eastAsia="ComeniaSerif"/>
          <w:lang w:bidi="ar-SA"/>
        </w:rPr>
        <w:t>adí</w:t>
      </w:r>
      <w:r w:rsidR="002743E7">
        <w:rPr>
          <w:rFonts w:eastAsia="ComeniaSerif"/>
          <w:lang w:bidi="ar-SA"/>
        </w:rPr>
        <w:t xml:space="preserve"> a</w:t>
      </w:r>
      <w:r w:rsidR="002743E7">
        <w:rPr>
          <w:rFonts w:eastAsia="ComeniaSerif" w:hint="eastAsia"/>
          <w:lang w:bidi="ar-SA"/>
        </w:rPr>
        <w:t>ž</w:t>
      </w:r>
      <w:r>
        <w:rPr>
          <w:rFonts w:eastAsia="ComeniaSerif"/>
          <w:lang w:bidi="ar-SA"/>
        </w:rPr>
        <w:t xml:space="preserve"> za celou prá</w:t>
      </w:r>
      <w:r w:rsidR="002743E7">
        <w:rPr>
          <w:rFonts w:eastAsia="ComeniaSerif"/>
          <w:lang w:bidi="ar-SA"/>
        </w:rPr>
        <w:t>ci ve form</w:t>
      </w:r>
      <w:r w:rsidR="002743E7">
        <w:rPr>
          <w:rFonts w:eastAsia="ComeniaSerif" w:hint="eastAsia"/>
          <w:lang w:bidi="ar-SA"/>
        </w:rPr>
        <w:t>ě</w:t>
      </w:r>
      <w:r>
        <w:rPr>
          <w:rFonts w:eastAsia="ComeniaSerif"/>
          <w:lang w:bidi="ar-SA"/>
        </w:rPr>
        <w:t xml:space="preserve"> </w:t>
      </w:r>
      <w:r w:rsidR="002743E7">
        <w:rPr>
          <w:rFonts w:eastAsia="ComeniaSerif"/>
          <w:lang w:bidi="ar-SA"/>
        </w:rPr>
        <w:t>p</w:t>
      </w:r>
      <w:r w:rsidR="002743E7">
        <w:rPr>
          <w:rFonts w:eastAsia="ComeniaSerif" w:hint="eastAsia"/>
          <w:lang w:bidi="ar-SA"/>
        </w:rPr>
        <w:t>ř</w:t>
      </w:r>
      <w:r>
        <w:rPr>
          <w:rFonts w:eastAsia="ComeniaSerif"/>
          <w:lang w:bidi="ar-SA"/>
        </w:rPr>
        <w:t>í</w:t>
      </w:r>
      <w:r w:rsidR="002743E7">
        <w:rPr>
          <w:rFonts w:eastAsia="ComeniaSerif"/>
          <w:lang w:bidi="ar-SA"/>
        </w:rPr>
        <w:t xml:space="preserve">loh, </w:t>
      </w:r>
      <w:r w:rsidR="002743E7">
        <w:rPr>
          <w:rFonts w:eastAsia="ComeniaSerif" w:hint="eastAsia"/>
          <w:lang w:bidi="ar-SA"/>
        </w:rPr>
        <w:t>č</w:t>
      </w:r>
      <w:r w:rsidR="006E20C2">
        <w:rPr>
          <w:rFonts w:eastAsia="ComeniaSerif"/>
          <w:lang w:bidi="ar-SA"/>
        </w:rPr>
        <w:t>i </w:t>
      </w:r>
      <w:r w:rsidR="002743E7">
        <w:rPr>
          <w:rFonts w:eastAsia="ComeniaSerif"/>
          <w:lang w:bidi="ar-SA"/>
        </w:rPr>
        <w:t>bude kombinovat oba zp</w:t>
      </w:r>
      <w:r w:rsidR="002743E7">
        <w:rPr>
          <w:rFonts w:eastAsia="ComeniaSerif" w:hint="eastAsia"/>
          <w:lang w:bidi="ar-SA"/>
        </w:rPr>
        <w:t>ů</w:t>
      </w:r>
      <w:r w:rsidR="002743E7">
        <w:rPr>
          <w:rFonts w:eastAsia="ComeniaSerif"/>
          <w:lang w:bidi="ar-SA"/>
        </w:rPr>
        <w:t>soby.</w:t>
      </w:r>
      <w:r w:rsidR="00677D7A">
        <w:rPr>
          <w:rFonts w:eastAsia="ComeniaSerif"/>
          <w:lang w:bidi="ar-SA"/>
        </w:rPr>
        <w:t xml:space="preserve"> </w:t>
      </w:r>
    </w:p>
    <w:p w:rsidR="004B556C" w:rsidRDefault="00677D7A" w:rsidP="00CC26AC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Více podrobností viz Metodické pokyny</w:t>
      </w:r>
      <w:r w:rsidR="00FD6E7D">
        <w:rPr>
          <w:rFonts w:eastAsia="ComeniaSerif"/>
          <w:lang w:bidi="ar-SA"/>
        </w:rPr>
        <w:t xml:space="preserve"> pro vypracování bakalářských a </w:t>
      </w:r>
      <w:r>
        <w:rPr>
          <w:rFonts w:eastAsia="ComeniaSerif"/>
          <w:lang w:bidi="ar-SA"/>
        </w:rPr>
        <w:t xml:space="preserve">diplomových prací (zveřejňované formou výnosů děkana) a v kurzu MES – Metodologický seminář. </w:t>
      </w:r>
    </w:p>
    <w:p w:rsidR="004B556C" w:rsidRDefault="004B556C" w:rsidP="004B556C">
      <w:pPr>
        <w:pStyle w:val="Nadpis2"/>
      </w:pPr>
      <w:bookmarkStart w:id="7" w:name="_Toc348517255"/>
      <w:r>
        <w:t>Podkapitola</w:t>
      </w:r>
      <w:bookmarkEnd w:id="7"/>
    </w:p>
    <w:p w:rsidR="00E45882" w:rsidRPr="00E45882" w:rsidRDefault="00E45882" w:rsidP="00E45882">
      <w:r>
        <w:t>Vlastní text práce.</w:t>
      </w:r>
    </w:p>
    <w:p w:rsidR="00E45882" w:rsidRDefault="00E45882" w:rsidP="00E45882">
      <w:pPr>
        <w:pStyle w:val="Titulek"/>
        <w:keepNext/>
        <w:jc w:val="left"/>
      </w:pPr>
      <w:bookmarkStart w:id="8" w:name="_Toc348517268"/>
      <w:r>
        <w:t xml:space="preserve">Tabulka </w:t>
      </w:r>
      <w:r w:rsidR="00FE74B0">
        <w:fldChar w:fldCharType="begin"/>
      </w:r>
      <w:r w:rsidR="00FE74B0">
        <w:instrText xml:space="preserve"> SEQ Tabulka \* ARABIC </w:instrText>
      </w:r>
      <w:r w:rsidR="00FE74B0">
        <w:fldChar w:fldCharType="separate"/>
      </w:r>
      <w:r w:rsidR="00B43D6F">
        <w:rPr>
          <w:noProof/>
        </w:rPr>
        <w:t>1</w:t>
      </w:r>
      <w:r w:rsidR="00FE74B0">
        <w:rPr>
          <w:noProof/>
        </w:rPr>
        <w:fldChar w:fldCharType="end"/>
      </w:r>
      <w:r>
        <w:t xml:space="preserve"> Název tabulky</w:t>
      </w:r>
      <w:r w:rsidR="00262A7A">
        <w:t>.</w:t>
      </w:r>
      <w:bookmarkEnd w:id="8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45882" w:rsidTr="00886BC8"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</w:tr>
      <w:tr w:rsidR="00E45882" w:rsidTr="00886BC8"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</w:tr>
      <w:tr w:rsidR="00E45882" w:rsidTr="00886BC8"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</w:tr>
      <w:tr w:rsidR="00E45882" w:rsidTr="00886BC8"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  <w:tc>
          <w:tcPr>
            <w:tcW w:w="2161" w:type="dxa"/>
            <w:shd w:val="clear" w:color="auto" w:fill="auto"/>
          </w:tcPr>
          <w:p w:rsidR="00E45882" w:rsidRDefault="00E45882" w:rsidP="004B556C"/>
        </w:tc>
      </w:tr>
    </w:tbl>
    <w:p w:rsidR="00E45882" w:rsidRPr="004B556C" w:rsidRDefault="00995861" w:rsidP="004B556C">
      <w:r>
        <w:t>Zdroj: citace zdroje, nebo autor, vlastní zpracování</w:t>
      </w:r>
    </w:p>
    <w:p w:rsidR="004B556C" w:rsidRDefault="004B556C" w:rsidP="004B556C">
      <w:pPr>
        <w:pStyle w:val="Nadpis3"/>
      </w:pPr>
      <w:bookmarkStart w:id="9" w:name="_Toc348517256"/>
      <w:r>
        <w:t>Podřazená podkapitola</w:t>
      </w:r>
      <w:bookmarkEnd w:id="9"/>
    </w:p>
    <w:p w:rsidR="00E45882" w:rsidRPr="00E45882" w:rsidRDefault="00E45882" w:rsidP="00E45882">
      <w:r>
        <w:t>Vlastní text práce.</w:t>
      </w:r>
    </w:p>
    <w:p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5882" w:rsidRDefault="00E45882" w:rsidP="00E45882">
      <w:pPr>
        <w:pStyle w:val="Titulek"/>
        <w:jc w:val="left"/>
      </w:pPr>
      <w:bookmarkStart w:id="10" w:name="_Toc348517265"/>
      <w:r>
        <w:t xml:space="preserve">Obr. </w:t>
      </w:r>
      <w:r w:rsidR="00FE74B0">
        <w:fldChar w:fldCharType="begin"/>
      </w:r>
      <w:r w:rsidR="00FE74B0">
        <w:instrText xml:space="preserve"> SEQ Obr. \* ARABIC </w:instrText>
      </w:r>
      <w:r w:rsidR="00FE74B0">
        <w:fldChar w:fldCharType="separate"/>
      </w:r>
      <w:r w:rsidR="00B43D6F">
        <w:rPr>
          <w:noProof/>
        </w:rPr>
        <w:t>1</w:t>
      </w:r>
      <w:r w:rsidR="00FE74B0">
        <w:rPr>
          <w:noProof/>
        </w:rPr>
        <w:fldChar w:fldCharType="end"/>
      </w:r>
      <w:r>
        <w:t xml:space="preserve"> </w:t>
      </w:r>
      <w:r w:rsidRPr="00BA4DEF">
        <w:t>Název obrázku/grafu/fotografie</w:t>
      </w:r>
      <w:r w:rsidR="00262A7A">
        <w:t>.</w:t>
      </w:r>
      <w:bookmarkEnd w:id="10"/>
      <w:r w:rsidR="00262A7A">
        <w:t xml:space="preserve"> </w:t>
      </w:r>
    </w:p>
    <w:p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:rsidR="004366F7" w:rsidRDefault="00995861" w:rsidP="0016335D">
      <w:pPr>
        <w:pStyle w:val="Nadpis1"/>
      </w:pPr>
      <w:bookmarkStart w:id="11" w:name="_Toc348517257"/>
      <w:r>
        <w:lastRenderedPageBreak/>
        <w:t>Shrnutí výsledků</w:t>
      </w:r>
      <w:bookmarkEnd w:id="11"/>
    </w:p>
    <w:p w:rsidR="00802FB6" w:rsidRDefault="002743E7" w:rsidP="00802FB6">
      <w:r>
        <w:t>Souhrn vlastních výsledků získa</w:t>
      </w:r>
      <w:r w:rsidR="00802FB6">
        <w:t>ných v průběhu řešení problému.</w:t>
      </w:r>
    </w:p>
    <w:p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:rsidR="004366F7" w:rsidRDefault="004366F7" w:rsidP="0016335D">
      <w:pPr>
        <w:pStyle w:val="Nadpis1"/>
      </w:pPr>
      <w:bookmarkStart w:id="12" w:name="_Toc348517258"/>
      <w:r>
        <w:lastRenderedPageBreak/>
        <w:t>Závěry a doporučení</w:t>
      </w:r>
      <w:bookmarkEnd w:id="12"/>
    </w:p>
    <w:p w:rsidR="0054029B" w:rsidRDefault="002743E7" w:rsidP="00294A75">
      <w:r>
        <w:t>Kritická diskuze nad výsledky, ke kterým autor dospěl (soulad výsled</w:t>
      </w:r>
      <w:r w:rsidR="00FD6E7D">
        <w:t>-</w:t>
      </w:r>
      <w:r>
        <w:t xml:space="preserve">ků  literaturou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:rsidR="00D7500B" w:rsidRDefault="00546C85" w:rsidP="00422B51">
      <w:pPr>
        <w:pStyle w:val="Nadpis1"/>
      </w:pPr>
      <w:bookmarkStart w:id="13" w:name="_Toc348517259"/>
      <w:r w:rsidRPr="00546C85">
        <w:lastRenderedPageBreak/>
        <w:t>Seznam použité literatury</w:t>
      </w:r>
      <w:bookmarkEnd w:id="13"/>
    </w:p>
    <w:p w:rsidR="005640CC" w:rsidRPr="00886BC8" w:rsidRDefault="004B556C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Jméno. Název knihy : podnázev. Vydání. Místo vydání : Název</w:t>
      </w:r>
      <w:r w:rsidR="00D92B19"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</w:t>
      </w:r>
      <w:r w:rsidRPr="00886BC8">
        <w:rPr>
          <w:rFonts w:ascii="TimesNewRomanPS-BoldMT" w:eastAsia="Calibri" w:hAnsi="TimesNewRomanPS-BoldMT" w:cs="TimesNewRomanPS-BoldMT"/>
          <w:bCs/>
          <w:lang w:bidi="ar-SA"/>
        </w:rPr>
        <w:t>nakladatelství, rok vydání. Počet stran. ISBN.</w:t>
      </w:r>
    </w:p>
    <w:p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Název. Název odpovědné korporace, instituce. Roky vydání (od-do), ročník (od-do).Místo vydání : Název nakladatelství. Standardní číslo (ISSN).</w:t>
      </w:r>
    </w:p>
    <w:p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Jméno autora. Název zdrojového dokumentu. Označení vydání. Číslo části.Místo vydání : Název nakladatelství, rok vydání. Rozsah díla. Standardní číslo. Lokaceve zdrojovém dokumentu.</w:t>
      </w:r>
    </w:p>
    <w:p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Autor příspěvku. Název příspěvku. In Název zdrojového dokumentu. Primární odpovědnost (autor) za zdrojový dokument. Vydání. Místo vydání : Název nakladatelství, rok. Lokace ve zdrojovém dokumentu.</w:t>
      </w:r>
    </w:p>
    <w:p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Autor. Název článku. Název seriálu, rok vydání, ročník, číslo, strany od-do.</w:t>
      </w:r>
    </w:p>
    <w:p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autora. Název monografie nebo www stránky (tag "title") : podnázev [druh média]. Vydání. Místo vydání : Vydavatel, datum publikování, datum poslední revize [citováno dne]. &lt;dostupnost - URL adresa&gt;. Standardní číslo.</w:t>
      </w:r>
    </w:p>
    <w:p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autora. Název zdrojového dokumentu [druh média]. Vydání. Místo vydání : Vydavatel, datum publikování, datum poslední revize [citováno dne]. Označení části nebo kapitoly. Název části nebo kapitoly. &lt;dostupnost -URL adresa&gt;. Standardní číslo.</w:t>
      </w:r>
    </w:p>
    <w:p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 příspěvku. Název příspěvku [druh média]. In Název zdrojového dokumentu. Vydání. Místo vydání : Vydavatel, datum publikování, datum poslední revize [citováno dne]. &lt;dostupnost -URL adresa&gt;. Standardní číslo.</w:t>
      </w:r>
    </w:p>
    <w:p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Název konference nebo fóra [druh média]. Místo vydání : Vydavatel, datum vydání [citováno dne]. &lt;dostupnost -URL adresa&gt;.</w:t>
      </w:r>
    </w:p>
    <w:p w:rsidR="00D92B19" w:rsidRPr="00886BC8" w:rsidRDefault="00D92B19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:rsidR="00D7500B" w:rsidRDefault="00193BF0" w:rsidP="00422B51">
      <w:pPr>
        <w:pStyle w:val="Nadpis1"/>
      </w:pPr>
      <w:bookmarkStart w:id="14" w:name="_Toc348517260"/>
      <w:r>
        <w:lastRenderedPageBreak/>
        <w:t>Přílohy</w:t>
      </w:r>
      <w:bookmarkEnd w:id="14"/>
    </w:p>
    <w:p w:rsidR="00D57656" w:rsidRDefault="00D57656" w:rsidP="008201AF">
      <w:pPr>
        <w:pStyle w:val="Odstavecseseznamem"/>
        <w:numPr>
          <w:ilvl w:val="0"/>
          <w:numId w:val="30"/>
        </w:numPr>
      </w:pPr>
    </w:p>
    <w:p w:rsidR="008201AF" w:rsidRDefault="008201AF">
      <w:pPr>
        <w:spacing w:after="200" w:line="276" w:lineRule="auto"/>
      </w:pPr>
    </w:p>
    <w:p w:rsidR="008201AF" w:rsidRDefault="008201AF">
      <w:pPr>
        <w:spacing w:after="200" w:line="276" w:lineRule="auto"/>
        <w:sectPr w:rsidR="008201AF" w:rsidSect="00FC3E01">
          <w:headerReference w:type="default" r:id="rId13"/>
          <w:footerReference w:type="default" r:id="rId14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:rsidR="001E4592" w:rsidRDefault="001E4592">
      <w:pPr>
        <w:spacing w:after="200" w:line="276" w:lineRule="auto"/>
      </w:pPr>
    </w:p>
    <w:p w:rsidR="00D7500B" w:rsidRDefault="00D7500B"/>
    <w:p w:rsidR="001911AC" w:rsidRDefault="001911AC">
      <w:pPr>
        <w:sectPr w:rsidR="001911AC" w:rsidSect="00FC3E01">
          <w:headerReference w:type="default" r:id="rId15"/>
          <w:footerReference w:type="default" r:id="rId16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4B0" w:rsidRDefault="00FE74B0" w:rsidP="003A3689">
      <w:pPr>
        <w:spacing w:line="240" w:lineRule="auto"/>
      </w:pPr>
      <w:r>
        <w:separator/>
      </w:r>
    </w:p>
    <w:p w:rsidR="00FE74B0" w:rsidRDefault="00FE74B0"/>
  </w:endnote>
  <w:endnote w:type="continuationSeparator" w:id="0">
    <w:p w:rsidR="00FE74B0" w:rsidRDefault="00FE74B0" w:rsidP="003A3689">
      <w:pPr>
        <w:spacing w:line="240" w:lineRule="auto"/>
      </w:pPr>
      <w:r>
        <w:continuationSeparator/>
      </w:r>
    </w:p>
    <w:p w:rsidR="00FE74B0" w:rsidRDefault="00FE7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100" w:rsidRDefault="00795100">
    <w:pPr>
      <w:pStyle w:val="Zpat"/>
      <w:jc w:val="center"/>
    </w:pPr>
  </w:p>
  <w:p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100" w:rsidRDefault="00795100">
    <w:pPr>
      <w:pStyle w:val="Zpat"/>
      <w:jc w:val="center"/>
    </w:pPr>
  </w:p>
  <w:p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6972E6">
      <w:rPr>
        <w:noProof/>
      </w:rPr>
      <w:t>8</w:t>
    </w:r>
    <w:r>
      <w:rPr>
        <w:noProof/>
      </w:rPr>
      <w:fldChar w:fldCharType="end"/>
    </w:r>
  </w:p>
  <w:p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AF" w:rsidRDefault="008201AF">
    <w:pPr>
      <w:pStyle w:val="Zpat"/>
      <w:jc w:val="center"/>
    </w:pPr>
  </w:p>
  <w:p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4B0" w:rsidRDefault="00FE74B0" w:rsidP="003A3689">
      <w:pPr>
        <w:spacing w:line="240" w:lineRule="auto"/>
      </w:pPr>
      <w:r>
        <w:separator/>
      </w:r>
    </w:p>
    <w:p w:rsidR="00FE74B0" w:rsidRDefault="00FE74B0"/>
  </w:footnote>
  <w:footnote w:type="continuationSeparator" w:id="0">
    <w:p w:rsidR="00FE74B0" w:rsidRDefault="00FE74B0" w:rsidP="003A3689">
      <w:pPr>
        <w:spacing w:line="240" w:lineRule="auto"/>
      </w:pPr>
      <w:r>
        <w:continuationSeparator/>
      </w:r>
    </w:p>
    <w:p w:rsidR="00FE74B0" w:rsidRDefault="00FE74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6F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1769B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2E6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2FB6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92829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7332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4B32"/>
    <w:rsid w:val="00B26B6D"/>
    <w:rsid w:val="00B310F0"/>
    <w:rsid w:val="00B31121"/>
    <w:rsid w:val="00B378DA"/>
    <w:rsid w:val="00B4014D"/>
    <w:rsid w:val="00B42EAB"/>
    <w:rsid w:val="00B43D6F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0F6C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434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3412"/>
    <w:rsid w:val="00E44654"/>
    <w:rsid w:val="00E45882"/>
    <w:rsid w:val="00E5113E"/>
    <w:rsid w:val="00E52F90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7724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E74B0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1921FF"/>
    <w:pPr>
      <w:spacing w:line="240" w:lineRule="auto"/>
      <w:jc w:val="center"/>
    </w:pPr>
    <w:rPr>
      <w:b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1921FF"/>
    <w:pPr>
      <w:spacing w:line="240" w:lineRule="auto"/>
      <w:jc w:val="center"/>
    </w:pPr>
    <w:rPr>
      <w:b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&#352;ablona_v2(1)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643A6-95CF-4593-A10D-948C98D1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Šablona_v2(1)</Template>
  <TotalTime>95</TotalTime>
  <Pages>16</Pages>
  <Words>750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5166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Tobola</dc:creator>
  <cp:lastModifiedBy>Jan Tobola</cp:lastModifiedBy>
  <cp:revision>7</cp:revision>
  <cp:lastPrinted>2012-04-25T05:27:00Z</cp:lastPrinted>
  <dcterms:created xsi:type="dcterms:W3CDTF">2014-04-30T13:26:00Z</dcterms:created>
  <dcterms:modified xsi:type="dcterms:W3CDTF">2014-05-03T19:07:00Z</dcterms:modified>
</cp:coreProperties>
</file>